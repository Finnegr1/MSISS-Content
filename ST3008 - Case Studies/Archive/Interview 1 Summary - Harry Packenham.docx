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556F9">
      <w:pPr>
        <w:pStyle w:val="Title"/>
      </w:pPr>
      <w:r>
        <w:t>ST3008: Team 5</w:t>
      </w:r>
    </w:p>
    <w:p w:rsidR="00855982" w:rsidRPr="00855982" w:rsidRDefault="000556F9" w:rsidP="00855982">
      <w:pPr>
        <w:pStyle w:val="Heading1"/>
      </w:pPr>
      <w:r>
        <w:t>Interview 1 – H. Packenham</w:t>
      </w:r>
    </w:p>
    <w:p w:rsidR="00855982" w:rsidRDefault="000556F9" w:rsidP="000556F9">
      <w:pPr>
        <w:pStyle w:val="ListParagraph"/>
        <w:numPr>
          <w:ilvl w:val="0"/>
          <w:numId w:val="30"/>
        </w:numPr>
      </w:pPr>
      <w:r>
        <w:t>Harry worked first with Mike’s Dad – Warehouse manager for the last 15 years – worked way up</w:t>
      </w:r>
    </w:p>
    <w:p w:rsidR="000556F9" w:rsidRDefault="000556F9" w:rsidP="000556F9">
      <w:pPr>
        <w:pStyle w:val="ListParagraph"/>
        <w:numPr>
          <w:ilvl w:val="0"/>
          <w:numId w:val="30"/>
        </w:numPr>
      </w:pPr>
      <w:r>
        <w:t>“Looking out for the Day-to-Day”</w:t>
      </w:r>
    </w:p>
    <w:p w:rsidR="000556F9" w:rsidRDefault="000556F9" w:rsidP="000556F9">
      <w:pPr>
        <w:pStyle w:val="ListParagraph"/>
        <w:numPr>
          <w:ilvl w:val="0"/>
          <w:numId w:val="30"/>
        </w:numPr>
      </w:pPr>
      <w:r>
        <w:t>Harry mentioned Mike’s boastful nature “Not afraid to drive in in a nice car”</w:t>
      </w:r>
    </w:p>
    <w:p w:rsidR="000556F9" w:rsidRDefault="000556F9" w:rsidP="000556F9">
      <w:pPr>
        <w:pStyle w:val="ListParagraph"/>
        <w:numPr>
          <w:ilvl w:val="0"/>
          <w:numId w:val="30"/>
        </w:numPr>
      </w:pPr>
      <w:r>
        <w:t>Good family atmosphere</w:t>
      </w:r>
    </w:p>
    <w:p w:rsidR="000556F9" w:rsidRDefault="000556F9" w:rsidP="000556F9">
      <w:pPr>
        <w:pStyle w:val="ListParagraph"/>
        <w:numPr>
          <w:ilvl w:val="0"/>
          <w:numId w:val="30"/>
        </w:numPr>
      </w:pPr>
      <w:r>
        <w:t>Wouldn’t see Penny often, but know that she’s done well and is a great driving force</w:t>
      </w:r>
    </w:p>
    <w:p w:rsidR="000556F9" w:rsidRDefault="000556F9" w:rsidP="000556F9">
      <w:pPr>
        <w:pStyle w:val="ListParagraph"/>
        <w:numPr>
          <w:ilvl w:val="0"/>
          <w:numId w:val="30"/>
        </w:numPr>
      </w:pPr>
      <w:r w:rsidRPr="000556F9">
        <w:rPr>
          <w:b/>
          <w:color w:val="0070C0"/>
        </w:rPr>
        <w:t>***</w:t>
      </w:r>
      <w:r w:rsidRPr="000556F9">
        <w:rPr>
          <w:color w:val="0070C0"/>
        </w:rPr>
        <w:t xml:space="preserve"> </w:t>
      </w:r>
      <w:r>
        <w:t>Don’t currently do much storage</w:t>
      </w:r>
      <w:r w:rsidR="002D3945">
        <w:t xml:space="preserve"> at all. Very little room for any storage.</w:t>
      </w:r>
    </w:p>
    <w:p w:rsidR="002D3945" w:rsidRDefault="002D3945" w:rsidP="000556F9">
      <w:pPr>
        <w:pStyle w:val="ListParagraph"/>
        <w:numPr>
          <w:ilvl w:val="0"/>
          <w:numId w:val="30"/>
        </w:numPr>
      </w:pPr>
      <w:r w:rsidRPr="002D3945">
        <w:t xml:space="preserve">Current operations - staff at capacity </w:t>
      </w:r>
    </w:p>
    <w:p w:rsidR="002D3945" w:rsidRDefault="002D3945" w:rsidP="000556F9">
      <w:pPr>
        <w:pStyle w:val="ListParagraph"/>
        <w:numPr>
          <w:ilvl w:val="0"/>
          <w:numId w:val="30"/>
        </w:numPr>
      </w:pPr>
      <w:r w:rsidRPr="002D3945">
        <w:rPr>
          <w:color w:val="0070C0"/>
        </w:rPr>
        <w:t xml:space="preserve">*** </w:t>
      </w:r>
      <w:r>
        <w:t>Hint that there is currently very little variation in the printing being done on a given day.</w:t>
      </w:r>
    </w:p>
    <w:p w:rsidR="002D3945" w:rsidRDefault="002D3945" w:rsidP="000556F9">
      <w:pPr>
        <w:pStyle w:val="ListParagraph"/>
        <w:numPr>
          <w:ilvl w:val="0"/>
          <w:numId w:val="30"/>
        </w:numPr>
      </w:pPr>
      <w:r>
        <w:t>Opening times 8am-5pm, all Full-Time</w:t>
      </w:r>
    </w:p>
    <w:p w:rsidR="002D3945" w:rsidRDefault="002D3945" w:rsidP="000556F9">
      <w:pPr>
        <w:pStyle w:val="ListParagraph"/>
        <w:numPr>
          <w:ilvl w:val="0"/>
          <w:numId w:val="30"/>
        </w:numPr>
      </w:pPr>
      <w:r>
        <w:t>Harry is a BIG FAN of robotics/automation. Thinks there is great opportunity to improve efficiency.</w:t>
      </w:r>
    </w:p>
    <w:p w:rsidR="002D3945" w:rsidRDefault="002D3945" w:rsidP="000556F9">
      <w:pPr>
        <w:pStyle w:val="ListParagraph"/>
        <w:numPr>
          <w:ilvl w:val="0"/>
          <w:numId w:val="30"/>
        </w:numPr>
        <w:rPr>
          <w:color w:val="FF0000"/>
        </w:rPr>
      </w:pPr>
      <w:r w:rsidRPr="002D3945">
        <w:rPr>
          <w:color w:val="FF0000"/>
        </w:rPr>
        <w:t xml:space="preserve">SO MUCH SPOOF </w:t>
      </w:r>
      <w:r>
        <w:rPr>
          <w:color w:val="FF0000"/>
        </w:rPr>
        <w:t>– All knowledge comes from a Documentary</w:t>
      </w:r>
    </w:p>
    <w:p w:rsidR="002D3945" w:rsidRDefault="002D3945" w:rsidP="002D3945">
      <w:pPr>
        <w:pStyle w:val="ListParagraph"/>
        <w:numPr>
          <w:ilvl w:val="0"/>
          <w:numId w:val="30"/>
        </w:numPr>
      </w:pPr>
      <w:r>
        <w:t>1 Goss Press for Covers</w:t>
      </w:r>
    </w:p>
    <w:p w:rsidR="002D3945" w:rsidRDefault="002D3945" w:rsidP="002D3945">
      <w:pPr>
        <w:pStyle w:val="ListParagraph"/>
        <w:numPr>
          <w:ilvl w:val="0"/>
          <w:numId w:val="30"/>
        </w:numPr>
      </w:pPr>
      <w:r>
        <w:t>6 Magazine Printers</w:t>
      </w:r>
    </w:p>
    <w:p w:rsidR="002D3945" w:rsidRDefault="002D3945" w:rsidP="002D3945">
      <w:pPr>
        <w:pStyle w:val="ListParagraph"/>
        <w:numPr>
          <w:ilvl w:val="0"/>
          <w:numId w:val="30"/>
        </w:numPr>
      </w:pPr>
      <w:r>
        <w:t>Never missed a deadline, good team on the floor, good cover. One of the biggest in the midlands.</w:t>
      </w:r>
    </w:p>
    <w:p w:rsidR="002D3945" w:rsidRDefault="00B16C45" w:rsidP="002D3945">
      <w:pPr>
        <w:pStyle w:val="ListParagraph"/>
        <w:numPr>
          <w:ilvl w:val="0"/>
          <w:numId w:val="30"/>
        </w:numPr>
      </w:pPr>
      <w:r>
        <w:t>Presses dominate the floor. We got physical floor plan.</w:t>
      </w:r>
    </w:p>
    <w:p w:rsidR="00B16C45" w:rsidRDefault="00B16C45" w:rsidP="002D3945">
      <w:pPr>
        <w:pStyle w:val="ListParagraph"/>
        <w:numPr>
          <w:ilvl w:val="0"/>
          <w:numId w:val="30"/>
        </w:numPr>
      </w:pPr>
      <w:r>
        <w:t>Wasteland around the factory. Potential space. Not on floor plan.</w:t>
      </w:r>
    </w:p>
    <w:p w:rsidR="00B16C45" w:rsidRDefault="00B16C45" w:rsidP="002D3945">
      <w:pPr>
        <w:pStyle w:val="ListParagraph"/>
        <w:numPr>
          <w:ilvl w:val="0"/>
          <w:numId w:val="30"/>
        </w:numPr>
      </w:pPr>
      <w:r>
        <w:t>New Printers would be required to print cloth-bound novels.</w:t>
      </w:r>
    </w:p>
    <w:p w:rsidR="00B16C45" w:rsidRDefault="00B16C45" w:rsidP="002D3945">
      <w:pPr>
        <w:pStyle w:val="ListParagraph"/>
        <w:numPr>
          <w:ilvl w:val="0"/>
          <w:numId w:val="30"/>
        </w:numPr>
      </w:pPr>
      <w:r>
        <w:t>Staff &amp; Space would be unable to cope.</w:t>
      </w:r>
    </w:p>
    <w:p w:rsidR="00B16C45" w:rsidRPr="002D3945" w:rsidRDefault="00B16C45" w:rsidP="00B16C45">
      <w:pPr>
        <w:pStyle w:val="ListParagraph"/>
      </w:pPr>
      <w:bookmarkStart w:id="0" w:name="_GoBack"/>
      <w:bookmarkEnd w:id="0"/>
    </w:p>
    <w:sectPr w:rsidR="00B16C45" w:rsidRPr="002D3945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C64" w:rsidRDefault="00EB2C64" w:rsidP="00855982">
      <w:pPr>
        <w:spacing w:after="0" w:line="240" w:lineRule="auto"/>
      </w:pPr>
      <w:r>
        <w:separator/>
      </w:r>
    </w:p>
  </w:endnote>
  <w:endnote w:type="continuationSeparator" w:id="0">
    <w:p w:rsidR="00EB2C64" w:rsidRDefault="00EB2C6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C64" w:rsidRDefault="00EB2C64" w:rsidP="00855982">
      <w:pPr>
        <w:spacing w:after="0" w:line="240" w:lineRule="auto"/>
      </w:pPr>
      <w:r>
        <w:separator/>
      </w:r>
    </w:p>
  </w:footnote>
  <w:footnote w:type="continuationSeparator" w:id="0">
    <w:p w:rsidR="00EB2C64" w:rsidRDefault="00EB2C6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B0236B"/>
    <w:multiLevelType w:val="hybridMultilevel"/>
    <w:tmpl w:val="352EA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F9"/>
    <w:rsid w:val="000556F9"/>
    <w:rsid w:val="001D4362"/>
    <w:rsid w:val="002D3945"/>
    <w:rsid w:val="007833A7"/>
    <w:rsid w:val="00855982"/>
    <w:rsid w:val="00A10484"/>
    <w:rsid w:val="00B16C45"/>
    <w:rsid w:val="00EB2C6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FBB1"/>
  <w15:chartTrackingRefBased/>
  <w15:docId w15:val="{46FF23E2-3307-4665-89C1-FC53C930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05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4B"/>
    <w:rsid w:val="00E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1C595E571C450B87225CA81304BCB1">
    <w:name w:val="B51C595E571C450B87225CA81304BCB1"/>
  </w:style>
  <w:style w:type="paragraph" w:customStyle="1" w:styleId="9615A02E977E4044907DF9CBD6B8C817">
    <w:name w:val="9615A02E977E4044907DF9CBD6B8C817"/>
  </w:style>
  <w:style w:type="paragraph" w:customStyle="1" w:styleId="8403BDA2690246B380FCEACFAFF4976F">
    <w:name w:val="8403BDA2690246B380FCEACFAFF49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</dc:creator>
  <cp:lastModifiedBy>Ross</cp:lastModifiedBy>
  <cp:revision>1</cp:revision>
  <dcterms:created xsi:type="dcterms:W3CDTF">2017-10-05T15:51:00Z</dcterms:created>
  <dcterms:modified xsi:type="dcterms:W3CDTF">2017-10-05T16:17:00Z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