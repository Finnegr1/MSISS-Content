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122BD3">
      <w:pPr>
        <w:pStyle w:val="Title"/>
      </w:pPr>
      <w:r>
        <w:t>ST3008: Team 5</w:t>
      </w:r>
    </w:p>
    <w:p w:rsidR="00855982" w:rsidRPr="00855982" w:rsidRDefault="00122BD3" w:rsidP="00855982">
      <w:pPr>
        <w:pStyle w:val="Heading1"/>
      </w:pPr>
      <w:r>
        <w:t xml:space="preserve">Interview 1 – </w:t>
      </w:r>
      <w:proofErr w:type="spellStart"/>
      <w:proofErr w:type="gramStart"/>
      <w:r>
        <w:t>K.Whitbread</w:t>
      </w:r>
      <w:proofErr w:type="spellEnd"/>
      <w:proofErr w:type="gramEnd"/>
      <w:r>
        <w:t>, Pulp Novels</w:t>
      </w:r>
    </w:p>
    <w:p w:rsidR="00855982" w:rsidRDefault="00122BD3" w:rsidP="00122BD3">
      <w:pPr>
        <w:pStyle w:val="ListParagraph"/>
        <w:numPr>
          <w:ilvl w:val="0"/>
          <w:numId w:val="30"/>
        </w:numPr>
      </w:pPr>
      <w:r>
        <w:t xml:space="preserve">Pulp based in Manchester, v successful, book offerings performing well. </w:t>
      </w:r>
    </w:p>
    <w:p w:rsidR="00122BD3" w:rsidRDefault="00122BD3" w:rsidP="00122BD3">
      <w:pPr>
        <w:pStyle w:val="ListParagraph"/>
        <w:numPr>
          <w:ilvl w:val="0"/>
          <w:numId w:val="30"/>
        </w:numPr>
      </w:pPr>
      <w:r>
        <w:t>Pulp performing strongly in UK, Ireland, Australia.</w:t>
      </w:r>
    </w:p>
    <w:p w:rsidR="00122BD3" w:rsidRDefault="00122BD3" w:rsidP="00122BD3">
      <w:pPr>
        <w:pStyle w:val="ListParagraph"/>
        <w:numPr>
          <w:ilvl w:val="0"/>
          <w:numId w:val="30"/>
        </w:numPr>
      </w:pPr>
      <w:r>
        <w:t>Pulp looking to expand into Europe</w:t>
      </w:r>
    </w:p>
    <w:p w:rsidR="00122BD3" w:rsidRDefault="00122BD3" w:rsidP="00122BD3">
      <w:pPr>
        <w:pStyle w:val="ListParagraph"/>
        <w:numPr>
          <w:ilvl w:val="0"/>
          <w:numId w:val="30"/>
        </w:numPr>
      </w:pPr>
      <w:r>
        <w:t>Power Printing was “recommended” by “word of mouth” from another publisher.</w:t>
      </w:r>
      <w:r w:rsidR="009F184A" w:rsidRPr="009F184A">
        <w:rPr>
          <w:b/>
        </w:rPr>
        <w:t xml:space="preserve"> </w:t>
      </w:r>
      <w:r w:rsidR="009F184A" w:rsidRPr="009F184A">
        <w:rPr>
          <w:b/>
          <w:color w:val="0070C0"/>
        </w:rPr>
        <w:t>**</w:t>
      </w:r>
      <w:r w:rsidR="009F184A">
        <w:rPr>
          <w:b/>
          <w:color w:val="0070C0"/>
        </w:rPr>
        <w:t>*</w:t>
      </w:r>
      <w:r w:rsidR="009F184A">
        <w:rPr>
          <w:b/>
        </w:rPr>
        <w:t xml:space="preserve"> </w:t>
      </w:r>
      <w:r w:rsidR="009F184A">
        <w:t>Who is the other publisher?</w:t>
      </w:r>
    </w:p>
    <w:p w:rsidR="00122BD3" w:rsidRDefault="00122BD3" w:rsidP="00122BD3">
      <w:pPr>
        <w:pStyle w:val="ListParagraph"/>
        <w:numPr>
          <w:ilvl w:val="0"/>
          <w:numId w:val="30"/>
        </w:numPr>
      </w:pPr>
      <w:r>
        <w:t>Ken very impressed by Penny “driving force” of Power, “brings it to next level”</w:t>
      </w:r>
    </w:p>
    <w:p w:rsidR="00122BD3" w:rsidRDefault="009F184A" w:rsidP="00122BD3">
      <w:pPr>
        <w:pStyle w:val="ListParagraph"/>
        <w:numPr>
          <w:ilvl w:val="0"/>
          <w:numId w:val="30"/>
        </w:numPr>
        <w:rPr>
          <w:i/>
        </w:rPr>
      </w:pPr>
      <w:r w:rsidRPr="009F184A">
        <w:rPr>
          <w:b/>
          <w:i/>
          <w:color w:val="0070C0"/>
        </w:rPr>
        <w:t>***</w:t>
      </w:r>
      <w:r>
        <w:rPr>
          <w:i/>
        </w:rPr>
        <w:t xml:space="preserve"> </w:t>
      </w:r>
      <w:r w:rsidR="00122BD3" w:rsidRPr="00122BD3">
        <w:rPr>
          <w:i/>
        </w:rPr>
        <w:t>Ken will have to check whether we can get a copy of contract</w:t>
      </w:r>
    </w:p>
    <w:p w:rsidR="00122BD3" w:rsidRPr="00122BD3" w:rsidRDefault="00122BD3" w:rsidP="00122BD3">
      <w:pPr>
        <w:pStyle w:val="ListParagraph"/>
        <w:numPr>
          <w:ilvl w:val="0"/>
          <w:numId w:val="30"/>
        </w:numPr>
        <w:rPr>
          <w:i/>
        </w:rPr>
      </w:pPr>
      <w:r>
        <w:t>3yr contract with a review at the end of these 3.</w:t>
      </w:r>
    </w:p>
    <w:p w:rsidR="00122BD3" w:rsidRPr="00122BD3" w:rsidRDefault="00D213E5" w:rsidP="00122BD3">
      <w:pPr>
        <w:pStyle w:val="ListParagraph"/>
        <w:numPr>
          <w:ilvl w:val="0"/>
          <w:numId w:val="30"/>
        </w:numPr>
        <w:rPr>
          <w:i/>
        </w:rPr>
      </w:pPr>
      <w:r>
        <w:t>To be signed in Apr 2018.</w:t>
      </w:r>
      <w:r w:rsidR="00122BD3">
        <w:t xml:space="preserve"> Print to begin Jan 2019.</w:t>
      </w:r>
    </w:p>
    <w:p w:rsidR="009F184A" w:rsidRPr="00D213E5" w:rsidRDefault="009F184A" w:rsidP="00D213E5">
      <w:pPr>
        <w:pStyle w:val="ListParagraph"/>
        <w:numPr>
          <w:ilvl w:val="0"/>
          <w:numId w:val="30"/>
        </w:numPr>
        <w:rPr>
          <w:i/>
        </w:rPr>
      </w:pPr>
      <w:r w:rsidRPr="009F184A">
        <w:rPr>
          <w:b/>
          <w:color w:val="FF0000"/>
        </w:rPr>
        <w:t xml:space="preserve">**** </w:t>
      </w:r>
      <w:r w:rsidR="00122BD3">
        <w:t>Payment paid per book printe</w:t>
      </w:r>
      <w:r>
        <w:t xml:space="preserve">d, unsold books go to be pulped, Power get 15% of </w:t>
      </w:r>
      <w:r w:rsidR="00D213E5">
        <w:t>gross income from Pulping.</w:t>
      </w:r>
    </w:p>
    <w:p w:rsidR="00D213E5" w:rsidRPr="00D213E5" w:rsidRDefault="00D213E5" w:rsidP="00D213E5">
      <w:pPr>
        <w:pStyle w:val="ListParagraph"/>
        <w:numPr>
          <w:ilvl w:val="0"/>
          <w:numId w:val="30"/>
        </w:numPr>
        <w:rPr>
          <w:i/>
        </w:rPr>
      </w:pPr>
      <w:r w:rsidRPr="00D213E5">
        <w:rPr>
          <w:b/>
          <w:color w:val="FF0000"/>
        </w:rPr>
        <w:t>****</w:t>
      </w:r>
      <w:r>
        <w:rPr>
          <w:b/>
          <w:color w:val="FF0000"/>
        </w:rPr>
        <w:t xml:space="preserve"> </w:t>
      </w:r>
      <w:r>
        <w:t>30,000-50,000 books per week.</w:t>
      </w:r>
    </w:p>
    <w:p w:rsidR="00D213E5" w:rsidRPr="00D213E5" w:rsidRDefault="00D213E5" w:rsidP="00D213E5">
      <w:pPr>
        <w:pStyle w:val="ListParagraph"/>
        <w:numPr>
          <w:ilvl w:val="0"/>
          <w:numId w:val="30"/>
        </w:numPr>
        <w:rPr>
          <w:i/>
        </w:rPr>
      </w:pPr>
      <w:r>
        <w:t>Quote based on subscriptions gained over in current business.</w:t>
      </w:r>
    </w:p>
    <w:p w:rsidR="00D213E5" w:rsidRPr="00D213E5" w:rsidRDefault="00D213E5" w:rsidP="00D213E5">
      <w:pPr>
        <w:pStyle w:val="ListParagraph"/>
        <w:numPr>
          <w:ilvl w:val="0"/>
          <w:numId w:val="30"/>
        </w:numPr>
        <w:rPr>
          <w:i/>
        </w:rPr>
      </w:pPr>
      <w:r>
        <w:t>Different subscription packages offered. (Frequency of when books delivered varies)</w:t>
      </w:r>
    </w:p>
    <w:p w:rsidR="00D213E5" w:rsidRPr="00D213E5" w:rsidRDefault="00D213E5" w:rsidP="00D213E5">
      <w:pPr>
        <w:pStyle w:val="ListParagraph"/>
        <w:numPr>
          <w:ilvl w:val="0"/>
          <w:numId w:val="30"/>
        </w:numPr>
        <w:rPr>
          <w:i/>
        </w:rPr>
      </w:pPr>
      <w:r>
        <w:t xml:space="preserve">Customer loyalty quite important. </w:t>
      </w:r>
    </w:p>
    <w:p w:rsidR="00D213E5" w:rsidRPr="00D213E5" w:rsidRDefault="007410EC" w:rsidP="00D213E5">
      <w:pPr>
        <w:pStyle w:val="ListParagraph"/>
        <w:numPr>
          <w:ilvl w:val="0"/>
          <w:numId w:val="30"/>
        </w:numPr>
        <w:rPr>
          <w:i/>
        </w:rPr>
      </w:pPr>
      <w:r w:rsidRPr="00D213E5">
        <w:rPr>
          <w:b/>
          <w:color w:val="002060"/>
        </w:rPr>
        <w:t xml:space="preserve">*** </w:t>
      </w:r>
      <w:r w:rsidR="00D213E5">
        <w:t>Translating existing books into other languages. Translation issues? Context issues?</w:t>
      </w:r>
      <w:r w:rsidR="005C44E1">
        <w:t xml:space="preserve"> Taste of market?</w:t>
      </w:r>
    </w:p>
    <w:p w:rsidR="00D213E5" w:rsidRPr="00D213E5" w:rsidRDefault="00D213E5" w:rsidP="00D213E5">
      <w:pPr>
        <w:pStyle w:val="ListParagraph"/>
        <w:numPr>
          <w:ilvl w:val="0"/>
          <w:numId w:val="30"/>
        </w:numPr>
        <w:rPr>
          <w:i/>
        </w:rPr>
      </w:pPr>
      <w:r>
        <w:t>May go to local market to find new authors for new books.</w:t>
      </w:r>
    </w:p>
    <w:p w:rsidR="00D213E5" w:rsidRPr="00D213E5" w:rsidRDefault="00D213E5" w:rsidP="00D213E5">
      <w:pPr>
        <w:pStyle w:val="ListParagraph"/>
        <w:numPr>
          <w:ilvl w:val="0"/>
          <w:numId w:val="30"/>
        </w:numPr>
        <w:rPr>
          <w:i/>
        </w:rPr>
      </w:pPr>
      <w:r>
        <w:t xml:space="preserve">German market primary goal, maybe Sweden after, Italy, France. </w:t>
      </w:r>
    </w:p>
    <w:p w:rsidR="00D213E5" w:rsidRPr="007410EC" w:rsidRDefault="00D213E5" w:rsidP="00D213E5">
      <w:pPr>
        <w:pStyle w:val="ListParagraph"/>
        <w:numPr>
          <w:ilvl w:val="0"/>
          <w:numId w:val="30"/>
        </w:numPr>
        <w:rPr>
          <w:i/>
        </w:rPr>
      </w:pPr>
      <w:r>
        <w:t>Current small-size operation in the Netherlands</w:t>
      </w:r>
      <w:r w:rsidR="007410EC">
        <w:t>, Sweden</w:t>
      </w:r>
      <w:r>
        <w:t xml:space="preserve">. </w:t>
      </w:r>
      <w:r w:rsidR="007410EC">
        <w:t>For English Speakers.</w:t>
      </w:r>
    </w:p>
    <w:p w:rsidR="007410EC" w:rsidRPr="007410EC" w:rsidRDefault="007410EC" w:rsidP="00D213E5">
      <w:pPr>
        <w:pStyle w:val="ListParagraph"/>
        <w:numPr>
          <w:ilvl w:val="0"/>
          <w:numId w:val="30"/>
        </w:numPr>
        <w:rPr>
          <w:i/>
        </w:rPr>
      </w:pPr>
      <w:r>
        <w:t>May be looking for Dutch &amp; Swedish authors for books in those localities.</w:t>
      </w:r>
    </w:p>
    <w:p w:rsidR="007410EC" w:rsidRPr="007410EC" w:rsidRDefault="007410EC" w:rsidP="007410EC">
      <w:pPr>
        <w:pStyle w:val="ListParagraph"/>
        <w:numPr>
          <w:ilvl w:val="0"/>
          <w:numId w:val="30"/>
        </w:numPr>
        <w:rPr>
          <w:i/>
        </w:rPr>
      </w:pPr>
      <w:r w:rsidRPr="00D213E5">
        <w:rPr>
          <w:b/>
          <w:color w:val="FF0000"/>
        </w:rPr>
        <w:t>****</w:t>
      </w:r>
      <w:r>
        <w:rPr>
          <w:b/>
          <w:color w:val="FF0000"/>
        </w:rPr>
        <w:t xml:space="preserve"> </w:t>
      </w:r>
      <w:r>
        <w:t>Book fair in Frankfurt due to take place, opportunity to test the market. Date unconfirmed.</w:t>
      </w:r>
    </w:p>
    <w:p w:rsidR="007410EC" w:rsidRPr="007410EC" w:rsidRDefault="007410EC" w:rsidP="007410EC">
      <w:pPr>
        <w:pStyle w:val="ListParagraph"/>
        <w:numPr>
          <w:ilvl w:val="0"/>
          <w:numId w:val="30"/>
        </w:numPr>
        <w:rPr>
          <w:i/>
        </w:rPr>
      </w:pPr>
      <w:r w:rsidRPr="007410EC">
        <w:rPr>
          <w:b/>
          <w:color w:val="0070C0"/>
        </w:rPr>
        <w:t>***</w:t>
      </w:r>
      <w:r w:rsidRPr="007410EC">
        <w:rPr>
          <w:color w:val="0070C0"/>
        </w:rPr>
        <w:t xml:space="preserve"> </w:t>
      </w:r>
      <w:r w:rsidRPr="007410EC">
        <w:t>“</w:t>
      </w:r>
      <w:r>
        <w:t>Building pres</w:t>
      </w:r>
      <w:r w:rsidRPr="007410EC">
        <w:t>ence” in Sweden &amp; Netherlands. Some figures??</w:t>
      </w:r>
    </w:p>
    <w:p w:rsidR="007410EC" w:rsidRPr="007410EC" w:rsidRDefault="007410EC" w:rsidP="007410EC">
      <w:pPr>
        <w:pStyle w:val="ListParagraph"/>
        <w:numPr>
          <w:ilvl w:val="0"/>
          <w:numId w:val="30"/>
        </w:numPr>
        <w:rPr>
          <w:i/>
        </w:rPr>
      </w:pPr>
      <w:proofErr w:type="gramStart"/>
      <w:r>
        <w:t>3 year</w:t>
      </w:r>
      <w:proofErr w:type="gramEnd"/>
      <w:r>
        <w:t xml:space="preserve"> process import to gauge suitability for working relationship between Pulp &amp; Power.</w:t>
      </w:r>
    </w:p>
    <w:p w:rsidR="007410EC" w:rsidRPr="007410EC" w:rsidRDefault="007410EC" w:rsidP="007410EC">
      <w:pPr>
        <w:pStyle w:val="ListParagraph"/>
        <w:numPr>
          <w:ilvl w:val="0"/>
          <w:numId w:val="30"/>
        </w:numPr>
        <w:rPr>
          <w:i/>
        </w:rPr>
      </w:pPr>
      <w:r>
        <w:t>“Mike coasting” “Is he going to be the one to drive Power forward”, Questioning his ambition/enthusiasm.</w:t>
      </w:r>
    </w:p>
    <w:p w:rsidR="007410EC" w:rsidRPr="007410EC" w:rsidRDefault="007410EC" w:rsidP="007410EC">
      <w:pPr>
        <w:pStyle w:val="ListParagraph"/>
        <w:numPr>
          <w:ilvl w:val="0"/>
          <w:numId w:val="30"/>
        </w:numPr>
        <w:rPr>
          <w:i/>
        </w:rPr>
      </w:pPr>
      <w:r>
        <w:t>Ken values RELATIONSHIPS, AGAIN big Penny fan.</w:t>
      </w:r>
    </w:p>
    <w:p w:rsidR="007410EC" w:rsidRPr="00D423FE" w:rsidRDefault="00D423FE" w:rsidP="007410EC">
      <w:pPr>
        <w:pStyle w:val="ListParagraph"/>
        <w:numPr>
          <w:ilvl w:val="0"/>
          <w:numId w:val="30"/>
        </w:numPr>
        <w:rPr>
          <w:i/>
        </w:rPr>
      </w:pPr>
      <w:r w:rsidRPr="00D423FE">
        <w:rPr>
          <w:b/>
          <w:color w:val="0070C0"/>
        </w:rPr>
        <w:t xml:space="preserve">*** </w:t>
      </w:r>
      <w:r>
        <w:t>Not exclusive contract, other printers required as they have such a large distribution load. All other printers are at capacity.</w:t>
      </w:r>
    </w:p>
    <w:p w:rsidR="00D423FE" w:rsidRPr="00D423FE" w:rsidRDefault="00D423FE" w:rsidP="00D423FE">
      <w:pPr>
        <w:pStyle w:val="ListParagraph"/>
        <w:numPr>
          <w:ilvl w:val="0"/>
          <w:numId w:val="30"/>
        </w:numPr>
        <w:rPr>
          <w:i/>
        </w:rPr>
      </w:pPr>
      <w:r w:rsidRPr="00D423FE">
        <w:rPr>
          <w:b/>
          <w:color w:val="FF0000"/>
        </w:rPr>
        <w:t>****</w:t>
      </w:r>
      <w:r>
        <w:rPr>
          <w:b/>
          <w:color w:val="0070C0"/>
        </w:rPr>
        <w:t xml:space="preserve"> </w:t>
      </w:r>
      <w:r>
        <w:t>Ken needs to check the scale of our contribution to their demand. (1</w:t>
      </w:r>
      <w:r w:rsidRPr="00D423FE">
        <w:rPr>
          <w:vertAlign w:val="superscript"/>
        </w:rPr>
        <w:t>st</w:t>
      </w:r>
      <w:r>
        <w:t xml:space="preserve"> largest? 3</w:t>
      </w:r>
      <w:r w:rsidRPr="00D423FE">
        <w:rPr>
          <w:vertAlign w:val="superscript"/>
        </w:rPr>
        <w:t>rd</w:t>
      </w:r>
      <w:r>
        <w:t xml:space="preserve"> largest?)</w:t>
      </w:r>
    </w:p>
    <w:p w:rsidR="00D423FE" w:rsidRPr="00D423FE" w:rsidRDefault="00D423FE" w:rsidP="00D423FE">
      <w:pPr>
        <w:pStyle w:val="ListParagraph"/>
        <w:numPr>
          <w:ilvl w:val="0"/>
          <w:numId w:val="30"/>
        </w:numPr>
        <w:rPr>
          <w:i/>
        </w:rPr>
      </w:pPr>
      <w:r>
        <w:rPr>
          <w:b/>
          <w:color w:val="FF0000"/>
        </w:rPr>
        <w:t>£9 Per Book Printed, £15 Retail Price</w:t>
      </w:r>
    </w:p>
    <w:p w:rsidR="00D423FE" w:rsidRPr="00D423FE" w:rsidRDefault="00D423FE" w:rsidP="00D423FE">
      <w:pPr>
        <w:pStyle w:val="ListParagraph"/>
        <w:numPr>
          <w:ilvl w:val="0"/>
          <w:numId w:val="30"/>
        </w:numPr>
        <w:rPr>
          <w:i/>
        </w:rPr>
      </w:pPr>
      <w:r>
        <w:rPr>
          <w:b/>
          <w:color w:val="FF0000"/>
        </w:rPr>
        <w:t>Storage in Power, Collected by Pulp.</w:t>
      </w:r>
    </w:p>
    <w:p w:rsidR="00D423FE" w:rsidRPr="00D423FE" w:rsidRDefault="00D423FE" w:rsidP="00D423FE">
      <w:pPr>
        <w:pStyle w:val="ListParagraph"/>
        <w:numPr>
          <w:ilvl w:val="0"/>
          <w:numId w:val="30"/>
        </w:numPr>
        <w:rPr>
          <w:i/>
        </w:rPr>
      </w:pPr>
      <w:r>
        <w:t>Pulp haven’t considered a German (local) printer. Lots of cons to moving into new market (laws, regulations, currency risk, etc.)</w:t>
      </w:r>
    </w:p>
    <w:p w:rsidR="00D423FE" w:rsidRPr="002B6E89" w:rsidRDefault="00D423FE" w:rsidP="00D423FE">
      <w:pPr>
        <w:pStyle w:val="ListParagraph"/>
        <w:numPr>
          <w:ilvl w:val="0"/>
          <w:numId w:val="30"/>
        </w:numPr>
        <w:rPr>
          <w:i/>
        </w:rPr>
      </w:pPr>
      <w:r>
        <w:t xml:space="preserve">7-10 Year bracket to consider the </w:t>
      </w:r>
      <w:r w:rsidR="002B6E89">
        <w:t>multi-national, local printing company expansion</w:t>
      </w:r>
    </w:p>
    <w:p w:rsidR="002B6E89" w:rsidRPr="002B6E89" w:rsidRDefault="002B6E89" w:rsidP="00D423FE">
      <w:pPr>
        <w:pStyle w:val="ListParagraph"/>
        <w:numPr>
          <w:ilvl w:val="0"/>
          <w:numId w:val="30"/>
        </w:numPr>
        <w:rPr>
          <w:i/>
        </w:rPr>
      </w:pPr>
      <w:r>
        <w:t xml:space="preserve">Brexit ok/positive. Not an issue. </w:t>
      </w:r>
    </w:p>
    <w:p w:rsidR="002B6E89" w:rsidRPr="005C44E1" w:rsidRDefault="002B6E89" w:rsidP="00D423FE">
      <w:pPr>
        <w:pStyle w:val="ListParagraph"/>
        <w:numPr>
          <w:ilvl w:val="0"/>
          <w:numId w:val="30"/>
        </w:numPr>
        <w:rPr>
          <w:i/>
        </w:rPr>
      </w:pPr>
      <w:r>
        <w:t>Guarantee “in the contract” is 35,000 books per week</w:t>
      </w:r>
    </w:p>
    <w:p w:rsidR="005C44E1" w:rsidRPr="005C44E1" w:rsidRDefault="005C44E1" w:rsidP="005C44E1">
      <w:pPr>
        <w:pStyle w:val="ListParagraph"/>
        <w:numPr>
          <w:ilvl w:val="0"/>
          <w:numId w:val="30"/>
        </w:numPr>
        <w:rPr>
          <w:i/>
        </w:rPr>
      </w:pPr>
      <w:r w:rsidRPr="005C44E1">
        <w:rPr>
          <w:b/>
          <w:color w:val="FF0000"/>
        </w:rPr>
        <w:lastRenderedPageBreak/>
        <w:t>****</w:t>
      </w:r>
      <w:r>
        <w:t xml:space="preserve"> Sales of each genre of book should be attainable.</w:t>
      </w:r>
    </w:p>
    <w:p w:rsidR="005C44E1" w:rsidRPr="005C44E1" w:rsidRDefault="005C44E1" w:rsidP="005C44E1">
      <w:pPr>
        <w:pStyle w:val="ListParagraph"/>
        <w:numPr>
          <w:ilvl w:val="0"/>
          <w:numId w:val="30"/>
        </w:numPr>
        <w:rPr>
          <w:i/>
        </w:rPr>
      </w:pPr>
      <w:r>
        <w:rPr>
          <w:b/>
          <w:color w:val="FF0000"/>
        </w:rPr>
        <w:t>SEND ON ANY QUESTIONS/CLARIFICATIONS</w:t>
      </w:r>
      <w:bookmarkStart w:id="0" w:name="_GoBack"/>
      <w:bookmarkEnd w:id="0"/>
    </w:p>
    <w:sectPr w:rsidR="005C44E1" w:rsidRPr="005C44E1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D8E" w:rsidRDefault="00B85D8E" w:rsidP="00855982">
      <w:pPr>
        <w:spacing w:after="0" w:line="240" w:lineRule="auto"/>
      </w:pPr>
      <w:r>
        <w:separator/>
      </w:r>
    </w:p>
  </w:endnote>
  <w:endnote w:type="continuationSeparator" w:id="0">
    <w:p w:rsidR="00B85D8E" w:rsidRDefault="00B85D8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4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D8E" w:rsidRDefault="00B85D8E" w:rsidP="00855982">
      <w:pPr>
        <w:spacing w:after="0" w:line="240" w:lineRule="auto"/>
      </w:pPr>
      <w:r>
        <w:separator/>
      </w:r>
    </w:p>
  </w:footnote>
  <w:footnote w:type="continuationSeparator" w:id="0">
    <w:p w:rsidR="00B85D8E" w:rsidRDefault="00B85D8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311F38"/>
    <w:multiLevelType w:val="hybridMultilevel"/>
    <w:tmpl w:val="99783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D3"/>
    <w:rsid w:val="00122BD3"/>
    <w:rsid w:val="001D4362"/>
    <w:rsid w:val="002B6E89"/>
    <w:rsid w:val="005C44E1"/>
    <w:rsid w:val="007410EC"/>
    <w:rsid w:val="007833A7"/>
    <w:rsid w:val="00855982"/>
    <w:rsid w:val="009F184A"/>
    <w:rsid w:val="00A10484"/>
    <w:rsid w:val="00B85D8E"/>
    <w:rsid w:val="00D213E5"/>
    <w:rsid w:val="00D423F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DAD8"/>
  <w15:chartTrackingRefBased/>
  <w15:docId w15:val="{C2AC7071-41BE-45C6-BE04-EDD6EA8B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2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A5"/>
    <w:rsid w:val="007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B6BD38F6D440FEA686604723E9C66F">
    <w:name w:val="09B6BD38F6D440FEA686604723E9C66F"/>
  </w:style>
  <w:style w:type="paragraph" w:customStyle="1" w:styleId="66A2397B97DF4CABA97CC1067850ECE0">
    <w:name w:val="66A2397B97DF4CABA97CC1067850ECE0"/>
  </w:style>
  <w:style w:type="paragraph" w:customStyle="1" w:styleId="540DD194DFF24A05A8E0320F4F3A83CB">
    <w:name w:val="540DD194DFF24A05A8E0320F4F3A8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</dc:creator>
  <cp:lastModifiedBy>Ross</cp:lastModifiedBy>
  <cp:revision>2</cp:revision>
  <dcterms:created xsi:type="dcterms:W3CDTF">2017-10-05T14:51:00Z</dcterms:created>
  <dcterms:modified xsi:type="dcterms:W3CDTF">2017-10-05T15:50:00Z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